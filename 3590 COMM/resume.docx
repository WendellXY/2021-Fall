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A831" w14:textId="66B9063A" w:rsidR="00B45198" w:rsidRPr="006B4F00" w:rsidRDefault="00E54862">
      <w:pPr>
        <w:pStyle w:val="Name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Xinyu</w:t>
      </w:r>
    </w:p>
    <w:p w14:paraId="6330D7B4" w14:textId="435AC894" w:rsidR="00E54862" w:rsidRPr="006B4F00" w:rsidRDefault="00E54862">
      <w:pPr>
        <w:pStyle w:val="Name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Wang</w:t>
      </w:r>
    </w:p>
    <w:p w14:paraId="5B64361E" w14:textId="629ED7AC" w:rsidR="00B45198" w:rsidRPr="006B4F00" w:rsidRDefault="00E54862">
      <w:pPr>
        <w:pStyle w:val="ContactInfo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Zhejiang, China | 13020969907 | wendellwangxinyu@icloud.com</w:t>
      </w:r>
    </w:p>
    <w:p w14:paraId="2E7D0054" w14:textId="5FEA0612" w:rsidR="00B45198" w:rsidRPr="006B4F00" w:rsidRDefault="00E54862">
      <w:pPr>
        <w:pStyle w:val="Heading1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Skills</w:t>
      </w:r>
    </w:p>
    <w:p w14:paraId="0C8271C8" w14:textId="404CADAC" w:rsidR="00B45198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Programming Languages: Swift, Java, Python, HTML/CSS/JavaScript</w:t>
      </w:r>
    </w:p>
    <w:p w14:paraId="5B26BB9E" w14:textId="21AD53EF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Web Development: Vue.js, Django, jQuery</w:t>
      </w:r>
    </w:p>
    <w:p w14:paraId="4C66E00B" w14:textId="27327E7D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Database Management: MySQL, SQLite</w:t>
      </w:r>
    </w:p>
    <w:p w14:paraId="79E8F660" w14:textId="34E807C7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Operating System: macOS, Linux</w:t>
      </w:r>
    </w:p>
    <w:p w14:paraId="71FADBDA" w14:textId="74DCD517" w:rsidR="00E54862" w:rsidRPr="006B4F00" w:rsidRDefault="00E54862">
      <w:pPr>
        <w:spacing w:after="180"/>
        <w:rPr>
          <w:rFonts w:ascii="Times New Roman" w:hAnsi="Times New Roman" w:cs="Times New Roman"/>
        </w:rPr>
      </w:pPr>
      <w:r w:rsidRPr="006B4F00">
        <w:rPr>
          <w:rFonts w:ascii="Times New Roman" w:hAnsi="Times New Roman" w:cs="Times New Roman"/>
        </w:rPr>
        <w:t>Network &amp; Server: Radius, Ngnix, SpringBoot</w:t>
      </w:r>
    </w:p>
    <w:p w14:paraId="0353C247" w14:textId="11C9EB21" w:rsidR="00B45198" w:rsidRPr="006B4F00" w:rsidRDefault="0016312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3FC77D7F28402A47AB212F58B6221AFE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Education</w:t>
          </w:r>
        </w:sdtContent>
      </w:sdt>
    </w:p>
    <w:p w14:paraId="0A4E0B36" w14:textId="2CA2349C" w:rsidR="00E54862" w:rsidRPr="006B4F00" w:rsidRDefault="00E54862" w:rsidP="00E54862">
      <w:pPr>
        <w:tabs>
          <w:tab w:val="right" w:pos="9994"/>
        </w:tabs>
        <w:rPr>
          <w:rFonts w:ascii="Times New Roman" w:hAnsi="Times New Roman" w:cs="Times New Roman"/>
          <w:b/>
          <w:bCs/>
        </w:rPr>
      </w:pPr>
      <w:r w:rsidRPr="006B4F00">
        <w:rPr>
          <w:rFonts w:ascii="Times New Roman" w:hAnsi="Times New Roman" w:cs="Times New Roman"/>
          <w:b/>
          <w:bCs/>
        </w:rPr>
        <w:t>Wenzhou-Kean University</w:t>
      </w:r>
      <w:r w:rsidRPr="006B4F00">
        <w:rPr>
          <w:rFonts w:ascii="Times New Roman" w:hAnsi="Times New Roman" w:cs="Times New Roman"/>
          <w:b/>
          <w:bCs/>
        </w:rPr>
        <w:tab/>
        <w:t>Wenzhou, Zhejiang</w:t>
      </w:r>
    </w:p>
    <w:p w14:paraId="3F50CF3F" w14:textId="1D4D331B" w:rsidR="00B45198" w:rsidRPr="006B4F00" w:rsidRDefault="00E54862" w:rsidP="00E548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994"/>
        </w:tabs>
        <w:rPr>
          <w:rFonts w:ascii="Times New Roman" w:hAnsi="Times New Roman" w:cs="Times New Roman"/>
          <w:b/>
          <w:bCs/>
          <w:i/>
          <w:iCs/>
        </w:rPr>
      </w:pPr>
      <w:r w:rsidRPr="006B4F00">
        <w:rPr>
          <w:rFonts w:ascii="Times New Roman" w:hAnsi="Times New Roman" w:cs="Times New Roman"/>
          <w:i/>
          <w:iCs/>
        </w:rPr>
        <w:t>Bachelor of Arts, Major in Mathematic</w:t>
      </w:r>
      <w:r w:rsidR="00475442">
        <w:rPr>
          <w:rFonts w:ascii="Times New Roman" w:hAnsi="Times New Roman" w:cs="Times New Roman"/>
          <w:i/>
          <w:iCs/>
        </w:rPr>
        <w:t>al Sci-Data Analytics</w:t>
      </w:r>
      <w:r w:rsidRPr="006B4F00">
        <w:rPr>
          <w:rFonts w:ascii="Times New Roman" w:hAnsi="Times New Roman" w:cs="Times New Roman"/>
          <w:i/>
          <w:iCs/>
        </w:rPr>
        <w:t>, Minor in Computer Science</w:t>
      </w:r>
      <w:r w:rsidRPr="006B4F00">
        <w:rPr>
          <w:rFonts w:ascii="Times New Roman" w:hAnsi="Times New Roman" w:cs="Times New Roman"/>
          <w:b/>
          <w:bCs/>
          <w:i/>
          <w:iCs/>
        </w:rPr>
        <w:tab/>
      </w:r>
      <w:r w:rsidRPr="006B4F00">
        <w:rPr>
          <w:rFonts w:ascii="Times New Roman" w:hAnsi="Times New Roman" w:cs="Times New Roman"/>
        </w:rPr>
        <w:t>2018 - 2022</w:t>
      </w:r>
    </w:p>
    <w:p w14:paraId="1DCA023C" w14:textId="77777777" w:rsidR="00475442" w:rsidRPr="00475442" w:rsidRDefault="00475442" w:rsidP="0047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475442">
        <w:rPr>
          <w:rFonts w:ascii="Times New Roman" w:hAnsi="Times New Roman" w:cs="Times New Roman"/>
          <w:sz w:val="20"/>
          <w:szCs w:val="20"/>
        </w:rPr>
        <w:t>Cumulative GPA: 3.5/4.0</w:t>
      </w:r>
    </w:p>
    <w:p w14:paraId="1A2B793C" w14:textId="54FA34D7" w:rsidR="00B45198" w:rsidRPr="00475442" w:rsidRDefault="00E54862" w:rsidP="0047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475442">
        <w:rPr>
          <w:rFonts w:ascii="Times New Roman" w:hAnsi="Times New Roman" w:cs="Times New Roman"/>
          <w:sz w:val="20"/>
          <w:szCs w:val="20"/>
        </w:rPr>
        <w:t>Major GPA: 3.</w:t>
      </w:r>
      <w:r w:rsidR="006C0D58" w:rsidRPr="00475442">
        <w:rPr>
          <w:rFonts w:ascii="Times New Roman" w:hAnsi="Times New Roman" w:cs="Times New Roman"/>
          <w:sz w:val="20"/>
          <w:szCs w:val="20"/>
        </w:rPr>
        <w:t>7</w:t>
      </w:r>
      <w:r w:rsidRPr="00475442">
        <w:rPr>
          <w:rFonts w:ascii="Times New Roman" w:hAnsi="Times New Roman" w:cs="Times New Roman"/>
          <w:sz w:val="20"/>
          <w:szCs w:val="20"/>
        </w:rPr>
        <w:t>/4.0</w:t>
      </w:r>
    </w:p>
    <w:p w14:paraId="18843CC6" w14:textId="5A70C032" w:rsidR="00B45198" w:rsidRPr="006B4F00" w:rsidRDefault="00163122" w:rsidP="00E5486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17349259"/>
          <w:placeholder>
            <w:docPart w:val="22FD98C50257C54290A178987D901EB7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Experience</w:t>
          </w:r>
        </w:sdtContent>
      </w:sdt>
    </w:p>
    <w:p w14:paraId="241C3081" w14:textId="4D833B9A" w:rsidR="00B45198" w:rsidRPr="006B4F00" w:rsidRDefault="00E54862" w:rsidP="00E54862">
      <w:pPr>
        <w:pStyle w:val="Heading3"/>
        <w:tabs>
          <w:tab w:val="right" w:pos="9994"/>
        </w:tabs>
        <w:rPr>
          <w:rFonts w:ascii="Times New Roman" w:hAnsi="Times New Roman" w:cs="Times New Roman"/>
          <w:b/>
          <w:bCs/>
          <w:i w:val="0"/>
          <w:iCs/>
        </w:rPr>
      </w:pPr>
      <w:r w:rsidRPr="006B4F00">
        <w:rPr>
          <w:rFonts w:ascii="Times New Roman" w:hAnsi="Times New Roman" w:cs="Times New Roman"/>
          <w:b/>
          <w:bCs/>
          <w:i w:val="0"/>
          <w:iCs/>
        </w:rPr>
        <w:t>Technology Manager, Woku</w:t>
      </w:r>
      <w:r w:rsidRPr="006B4F00">
        <w:rPr>
          <w:rFonts w:ascii="Times New Roman" w:hAnsi="Times New Roman" w:cs="Times New Roman"/>
          <w:b/>
          <w:bCs/>
          <w:i w:val="0"/>
          <w:iCs/>
        </w:rPr>
        <w:tab/>
        <w:t>May 2021 - September 2021</w:t>
      </w:r>
    </w:p>
    <w:p w14:paraId="687D7DA8" w14:textId="4158E2FB" w:rsidR="00B4519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second-hand trading platform based on SwiftUI and Combine framework with latest iOS and Swift update</w:t>
      </w:r>
      <w:r w:rsidR="00475442">
        <w:rPr>
          <w:rFonts w:ascii="Times New Roman" w:hAnsi="Times New Roman" w:cs="Times New Roman"/>
        </w:rPr>
        <w:t>s</w:t>
      </w:r>
    </w:p>
    <w:p w14:paraId="25A14BD6" w14:textId="03F3A9BD" w:rsidR="006C0D5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the WeChat Mini-Program application, streaming high-server traffic resource configuration and allocation </w:t>
      </w:r>
    </w:p>
    <w:p w14:paraId="35C3630B" w14:textId="3DA936C0" w:rsidR="006C0D58" w:rsidRPr="006C0D58" w:rsidRDefault="006C0D58" w:rsidP="006C0D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 the company official website from Django to Vue.js</w:t>
      </w:r>
      <w:r>
        <w:rPr>
          <w:rFonts w:ascii="Times New Roman" w:hAnsi="Times New Roman" w:cs="Times New Roman"/>
          <w:lang w:eastAsia="zh-CN"/>
        </w:rPr>
        <w:t xml:space="preserve"> and </w:t>
      </w:r>
      <w:r w:rsidR="00475442">
        <w:rPr>
          <w:rFonts w:ascii="Times New Roman" w:hAnsi="Times New Roman" w:cs="Times New Roman"/>
          <w:lang w:eastAsia="zh-CN"/>
        </w:rPr>
        <w:t>rewrote</w:t>
      </w:r>
      <w:r>
        <w:rPr>
          <w:rFonts w:ascii="Times New Roman" w:hAnsi="Times New Roman" w:cs="Times New Roman"/>
          <w:lang w:eastAsia="zh-CN"/>
        </w:rPr>
        <w:t xml:space="preserve"> the backend system with SpringBoot</w:t>
      </w:r>
    </w:p>
    <w:p w14:paraId="5370E0C2" w14:textId="72518651" w:rsidR="006B4F00" w:rsidRPr="006B4F00" w:rsidRDefault="006B4F00" w:rsidP="006B4F00">
      <w:pPr>
        <w:pStyle w:val="Heading3"/>
        <w:tabs>
          <w:tab w:val="right" w:pos="9994"/>
        </w:tabs>
        <w:rPr>
          <w:rFonts w:ascii="Times New Roman" w:hAnsi="Times New Roman" w:cs="Times New Roman"/>
          <w:b/>
          <w:bCs/>
          <w:i w:val="0"/>
          <w:iCs/>
        </w:rPr>
      </w:pPr>
      <w:r w:rsidRPr="006B4F00">
        <w:rPr>
          <w:rFonts w:ascii="Times New Roman" w:hAnsi="Times New Roman" w:cs="Times New Roman"/>
          <w:b/>
          <w:bCs/>
          <w:i w:val="0"/>
          <w:iCs/>
        </w:rPr>
        <w:t>Senior Web Developer</w:t>
      </w:r>
      <w:r>
        <w:rPr>
          <w:rFonts w:ascii="Times New Roman" w:hAnsi="Times New Roman" w:cs="Times New Roman"/>
          <w:b/>
          <w:bCs/>
          <w:i w:val="0"/>
          <w:iCs/>
        </w:rPr>
        <w:t xml:space="preserve">, </w:t>
      </w:r>
      <w:r w:rsidR="006C0D58">
        <w:rPr>
          <w:rFonts w:ascii="Times New Roman" w:hAnsi="Times New Roman" w:cs="Times New Roman"/>
          <w:b/>
          <w:bCs/>
          <w:i w:val="0"/>
          <w:iCs/>
        </w:rPr>
        <w:t>Jiafeng</w:t>
      </w:r>
      <w:r w:rsidRPr="006B4F00">
        <w:rPr>
          <w:rFonts w:ascii="Times New Roman" w:hAnsi="Times New Roman" w:cs="Times New Roman"/>
          <w:b/>
          <w:bCs/>
          <w:i w:val="0"/>
          <w:iCs/>
        </w:rPr>
        <w:tab/>
        <w:t xml:space="preserve">December 2020 </w:t>
      </w:r>
      <w:r w:rsidR="006C0D58">
        <w:rPr>
          <w:rFonts w:ascii="Times New Roman" w:hAnsi="Times New Roman" w:cs="Times New Roman"/>
          <w:b/>
          <w:bCs/>
          <w:i w:val="0"/>
          <w:iCs/>
        </w:rPr>
        <w:t>-</w:t>
      </w:r>
      <w:r w:rsidRPr="006B4F00">
        <w:rPr>
          <w:rFonts w:ascii="Times New Roman" w:hAnsi="Times New Roman" w:cs="Times New Roman"/>
          <w:b/>
          <w:bCs/>
          <w:i w:val="0"/>
          <w:iCs/>
        </w:rPr>
        <w:t xml:space="preserve"> </w:t>
      </w:r>
      <w:r w:rsidRPr="006B4F00">
        <w:rPr>
          <w:rFonts w:ascii="Times New Roman" w:hAnsi="Times New Roman" w:cs="Times New Roman"/>
          <w:b/>
          <w:bCs/>
          <w:i w:val="0"/>
          <w:iCs/>
          <w:lang w:eastAsia="zh-CN"/>
        </w:rPr>
        <w:t xml:space="preserve">February </w:t>
      </w:r>
      <w:r w:rsidRPr="006B4F00">
        <w:rPr>
          <w:rFonts w:ascii="Times New Roman" w:hAnsi="Times New Roman" w:cs="Times New Roman"/>
          <w:b/>
          <w:bCs/>
          <w:i w:val="0"/>
          <w:iCs/>
        </w:rPr>
        <w:t>2021</w:t>
      </w:r>
    </w:p>
    <w:p w14:paraId="187A5CB6" w14:textId="2CA5C825" w:rsidR="006B4F00" w:rsidRDefault="007B033C" w:rsidP="006B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B4F00">
        <w:rPr>
          <w:rFonts w:ascii="Times New Roman" w:hAnsi="Times New Roman" w:cs="Times New Roman"/>
        </w:rPr>
        <w:t>nstalled Linux servers</w:t>
      </w:r>
      <w:r w:rsidR="00475442">
        <w:rPr>
          <w:rFonts w:ascii="Times New Roman" w:hAnsi="Times New Roman" w:cs="Times New Roman"/>
        </w:rPr>
        <w:t xml:space="preserve"> (CentOS)</w:t>
      </w:r>
      <w:r w:rsidR="006B4F00">
        <w:rPr>
          <w:rFonts w:ascii="Times New Roman" w:hAnsi="Times New Roman" w:cs="Times New Roman"/>
        </w:rPr>
        <w:t xml:space="preserve"> and virtualized environments using Docker</w:t>
      </w:r>
      <w:r w:rsidR="006C0D58">
        <w:rPr>
          <w:rFonts w:ascii="Times New Roman" w:hAnsi="Times New Roman" w:cs="Times New Roman"/>
        </w:rPr>
        <w:t xml:space="preserve">, </w:t>
      </w:r>
      <w:r w:rsidR="006B4F00">
        <w:rPr>
          <w:rFonts w:ascii="Times New Roman" w:hAnsi="Times New Roman" w:cs="Times New Roman"/>
        </w:rPr>
        <w:t>Hyper-V</w:t>
      </w:r>
      <w:r w:rsidR="006C0D58">
        <w:rPr>
          <w:rFonts w:ascii="Times New Roman" w:hAnsi="Times New Roman" w:cs="Times New Roman"/>
        </w:rPr>
        <w:t>, and Aliyun Web Service</w:t>
      </w:r>
    </w:p>
    <w:p w14:paraId="66B3F2A7" w14:textId="11997D07" w:rsidR="006C0D58" w:rsidRPr="006B4F00" w:rsidRDefault="006C0D58" w:rsidP="006B4F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the company official website with Vue.js</w:t>
      </w:r>
    </w:p>
    <w:p w14:paraId="314A8A19" w14:textId="7DBEB6DE" w:rsidR="00B45198" w:rsidRPr="006B4F00" w:rsidRDefault="00163122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0401295"/>
          <w:placeholder>
            <w:docPart w:val="A49CB6E736A8DE4099C25C25E2A6AB80"/>
          </w:placeholder>
          <w:temporary/>
          <w:showingPlcHdr/>
          <w15:appearance w15:val="hidden"/>
        </w:sdtPr>
        <w:sdtEndPr/>
        <w:sdtContent>
          <w:r w:rsidR="0050336F" w:rsidRPr="006B4F00">
            <w:rPr>
              <w:rFonts w:ascii="Times New Roman" w:hAnsi="Times New Roman" w:cs="Times New Roman"/>
            </w:rPr>
            <w:t>Awards and Acknowledgements</w:t>
          </w:r>
        </w:sdtContent>
      </w:sdt>
    </w:p>
    <w:p w14:paraId="13A0A26C" w14:textId="3E4D94F9" w:rsidR="00B45198" w:rsidRPr="006C0D58" w:rsidRDefault="006C0D58" w:rsidP="00475442">
      <w:pPr>
        <w:tabs>
          <w:tab w:val="right" w:pos="9994"/>
        </w:tabs>
        <w:rPr>
          <w:rFonts w:ascii="Times New Roman" w:hAnsi="Times New Roman" w:cs="Times New Roman"/>
          <w:b/>
          <w:bCs/>
        </w:rPr>
      </w:pPr>
      <w:r w:rsidRPr="006C0D58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.</w:t>
      </w:r>
      <w:r w:rsidRPr="006C0D58">
        <w:rPr>
          <w:rFonts w:ascii="Times New Roman" w:hAnsi="Times New Roman" w:cs="Times New Roman"/>
          <w:b/>
          <w:bCs/>
        </w:rPr>
        <w:t xml:space="preserve"> Award</w:t>
      </w:r>
      <w:r>
        <w:rPr>
          <w:rFonts w:ascii="Times New Roman" w:hAnsi="Times New Roman" w:cs="Times New Roman"/>
          <w:b/>
          <w:bCs/>
        </w:rPr>
        <w:t>, International Mathematical Contest in Modeling</w:t>
      </w:r>
      <w:r w:rsidR="00475442">
        <w:rPr>
          <w:rFonts w:ascii="Times New Roman" w:hAnsi="Times New Roman" w:cs="Times New Roman"/>
          <w:b/>
          <w:bCs/>
        </w:rPr>
        <w:tab/>
        <w:t>2021</w:t>
      </w:r>
    </w:p>
    <w:p w14:paraId="1483CBB3" w14:textId="7A78B639" w:rsidR="00B45198" w:rsidRPr="006C0D58" w:rsidRDefault="006C0D58" w:rsidP="006C0D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C0D58">
        <w:rPr>
          <w:rFonts w:ascii="Times New Roman" w:hAnsi="Times New Roman" w:cs="Times New Roman"/>
        </w:rPr>
        <w:t xml:space="preserve">Play a role in the team responsible for programming and some of the math </w:t>
      </w:r>
      <w:r>
        <w:rPr>
          <w:rFonts w:ascii="Times New Roman" w:hAnsi="Times New Roman" w:cs="Times New Roman" w:hint="eastAsia"/>
          <w:lang w:eastAsia="zh-CN"/>
        </w:rPr>
        <w:t>model</w:t>
      </w:r>
      <w:r>
        <w:rPr>
          <w:rFonts w:ascii="Times New Roman" w:hAnsi="Times New Roman" w:cs="Times New Roman"/>
          <w:lang w:eastAsia="zh-CN"/>
        </w:rPr>
        <w:t>ing</w:t>
      </w:r>
    </w:p>
    <w:sectPr w:rsidR="00B45198" w:rsidRPr="006C0D5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83AD" w14:textId="77777777" w:rsidR="00163122" w:rsidRDefault="00163122">
      <w:pPr>
        <w:spacing w:after="0" w:line="240" w:lineRule="auto"/>
      </w:pPr>
      <w:r>
        <w:separator/>
      </w:r>
    </w:p>
  </w:endnote>
  <w:endnote w:type="continuationSeparator" w:id="0">
    <w:p w14:paraId="4193CC42" w14:textId="77777777" w:rsidR="00163122" w:rsidRDefault="0016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0C31C" w14:textId="77777777" w:rsidR="00B45198" w:rsidRDefault="005033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5F72" w14:textId="77777777" w:rsidR="00163122" w:rsidRDefault="00163122">
      <w:pPr>
        <w:spacing w:after="0" w:line="240" w:lineRule="auto"/>
      </w:pPr>
      <w:r>
        <w:separator/>
      </w:r>
    </w:p>
  </w:footnote>
  <w:footnote w:type="continuationSeparator" w:id="0">
    <w:p w14:paraId="3235B4D5" w14:textId="77777777" w:rsidR="00163122" w:rsidRDefault="0016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48A1" w14:textId="77777777" w:rsidR="00B45198" w:rsidRDefault="0050336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17E073" wp14:editId="060A7E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5F6E03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4175" w14:textId="77777777" w:rsidR="00B45198" w:rsidRDefault="0050336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B64FE7" wp14:editId="7C24404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8B01B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931B87"/>
    <w:multiLevelType w:val="hybridMultilevel"/>
    <w:tmpl w:val="90BA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73AD"/>
    <w:multiLevelType w:val="hybridMultilevel"/>
    <w:tmpl w:val="03E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332A3"/>
    <w:multiLevelType w:val="hybridMultilevel"/>
    <w:tmpl w:val="BD3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2"/>
    <w:rsid w:val="00163122"/>
    <w:rsid w:val="00204A6B"/>
    <w:rsid w:val="00475442"/>
    <w:rsid w:val="0050336F"/>
    <w:rsid w:val="006B4F00"/>
    <w:rsid w:val="006C0D58"/>
    <w:rsid w:val="007B033C"/>
    <w:rsid w:val="00B45198"/>
    <w:rsid w:val="00E5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A0FE3"/>
  <w15:chartTrackingRefBased/>
  <w15:docId w15:val="{9F0F9B8E-4DD0-5C47-91A4-37F4AA2E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endellwang/Library/Containers/com.microsoft.Word/Data/Library/Application%20Support/Microsoft/Office/16.0/DTS/en-US%7b7454F049-B627-6942-A358-832BB2DAFB5E%7d/%7b8B7B64E0-3758-FA4E-BFFE-3F4E55D91AE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C77D7F28402A47AB212F58B6221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D5E1E-50BD-544B-90D4-4030E16DD4C7}"/>
      </w:docPartPr>
      <w:docPartBody>
        <w:p w:rsidR="003C34B6" w:rsidRDefault="00E71CC8">
          <w:pPr>
            <w:pStyle w:val="3FC77D7F28402A47AB212F58B6221AFE"/>
          </w:pPr>
          <w:r>
            <w:t>Education</w:t>
          </w:r>
        </w:p>
      </w:docPartBody>
    </w:docPart>
    <w:docPart>
      <w:docPartPr>
        <w:name w:val="22FD98C50257C54290A178987D90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056FC-15C7-B640-BB2D-E1B1CDDBB421}"/>
      </w:docPartPr>
      <w:docPartBody>
        <w:p w:rsidR="003C34B6" w:rsidRDefault="00E71CC8">
          <w:pPr>
            <w:pStyle w:val="22FD98C50257C54290A178987D901EB7"/>
          </w:pPr>
          <w:r>
            <w:t>Experience</w:t>
          </w:r>
        </w:p>
      </w:docPartBody>
    </w:docPart>
    <w:docPart>
      <w:docPartPr>
        <w:name w:val="A49CB6E736A8DE4099C25C25E2A6A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98B1E-E35E-794B-A130-84D1C4B6A63E}"/>
      </w:docPartPr>
      <w:docPartBody>
        <w:p w:rsidR="003C34B6" w:rsidRDefault="00E71CC8">
          <w:pPr>
            <w:pStyle w:val="A49CB6E736A8DE4099C25C25E2A6AB80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8"/>
    <w:rsid w:val="000F21FB"/>
    <w:rsid w:val="003C34B6"/>
    <w:rsid w:val="004736ED"/>
    <w:rsid w:val="00E7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C77D7F28402A47AB212F58B6221AFE">
    <w:name w:val="3FC77D7F28402A47AB212F58B6221AFE"/>
  </w:style>
  <w:style w:type="paragraph" w:customStyle="1" w:styleId="22FD98C50257C54290A178987D901EB7">
    <w:name w:val="22FD98C50257C54290A178987D901EB7"/>
  </w:style>
  <w:style w:type="paragraph" w:customStyle="1" w:styleId="A49CB6E736A8DE4099C25C25E2A6AB80">
    <w:name w:val="A49CB6E736A8DE4099C25C25E2A6A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Wang</dc:creator>
  <cp:keywords/>
  <dc:description/>
  <cp:lastModifiedBy>王 鑫禹</cp:lastModifiedBy>
  <cp:revision>5</cp:revision>
  <dcterms:created xsi:type="dcterms:W3CDTF">2021-11-02T03:38:00Z</dcterms:created>
  <dcterms:modified xsi:type="dcterms:W3CDTF">2021-11-02T07:27:00Z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