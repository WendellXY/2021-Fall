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000000" w:themeColor="text1"/>
        </w:rPr>
        <w:alias w:val="Your Name"/>
        <w:tag w:val="Your Name"/>
        <w:id w:val="1760865497"/>
        <w:placeholder>
          <w:docPart w:val="7AE23EB197D3B84BB55608AE1257CBF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2835BD31" w14:textId="7A57A73D" w:rsidR="00AC6117" w:rsidRPr="00D230F2" w:rsidRDefault="00D230F2">
          <w:pPr>
            <w:pStyle w:val="Name"/>
            <w:rPr>
              <w:rFonts w:ascii="Times New Roman" w:hAnsi="Times New Roman" w:cs="Times New Roman"/>
              <w:color w:val="000000" w:themeColor="text1"/>
            </w:rPr>
          </w:pPr>
          <w:r w:rsidRPr="00D230F2">
            <w:rPr>
              <w:rFonts w:ascii="Times New Roman" w:hAnsi="Times New Roman" w:cs="Times New Roman"/>
              <w:color w:val="000000" w:themeColor="text1"/>
            </w:rPr>
            <w:t>Xinyu Wang</w:t>
          </w:r>
        </w:p>
      </w:sdtContent>
    </w:sdt>
    <w:p w14:paraId="30A7C1B1" w14:textId="62DC17E8" w:rsidR="00F72272" w:rsidRDefault="00D230F2">
      <w:pPr>
        <w:pStyle w:val="SenderContactInf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Zhejiang, China</w:t>
      </w:r>
      <w:r w:rsidR="0048751C" w:rsidRPr="00D230F2">
        <w:rPr>
          <w:rFonts w:ascii="Times New Roman" w:hAnsi="Times New Roman" w:cs="Times New Roman"/>
          <w:color w:val="000000" w:themeColor="text1"/>
        </w:rPr>
        <w:t xml:space="preserve"> | </w:t>
      </w:r>
      <w:r>
        <w:rPr>
          <w:rFonts w:ascii="Times New Roman" w:hAnsi="Times New Roman" w:cs="Times New Roman"/>
          <w:color w:val="000000" w:themeColor="text1"/>
        </w:rPr>
        <w:t>13020969907</w:t>
      </w:r>
      <w:r w:rsidR="0048751C" w:rsidRPr="00D230F2">
        <w:rPr>
          <w:rFonts w:ascii="Times New Roman" w:hAnsi="Times New Roman" w:cs="Times New Roman"/>
          <w:color w:val="000000" w:themeColor="text1"/>
        </w:rPr>
        <w:t xml:space="preserve"> | </w:t>
      </w:r>
      <w:hyperlink r:id="rId7" w:history="1">
        <w:r w:rsidRPr="00B84E46">
          <w:rPr>
            <w:rStyle w:val="Hyperlink"/>
            <w:rFonts w:ascii="Times New Roman" w:hAnsi="Times New Roman" w:cs="Times New Roman"/>
          </w:rPr>
          <w:t>wendellwangxinyu@icloud.com</w:t>
        </w:r>
      </w:hyperlink>
    </w:p>
    <w:p w14:paraId="54C39B9C" w14:textId="2AE48BE7" w:rsidR="00D230F2" w:rsidRPr="00D230F2" w:rsidRDefault="00D230F2">
      <w:pPr>
        <w:pStyle w:val="SenderContactInfo"/>
        <w:rPr>
          <w:rFonts w:ascii="Times New Roman" w:hAnsi="Times New Roman" w:cs="Times New Roman"/>
          <w:color w:val="000000" w:themeColor="text1"/>
        </w:rPr>
      </w:pPr>
      <w:r w:rsidRPr="00D230F2">
        <w:rPr>
          <w:rFonts w:ascii="Times New Roman" w:hAnsi="Times New Roman" w:cs="Times New Roman"/>
          <w:color w:val="000000" w:themeColor="text1"/>
        </w:rPr>
        <w:t>Subject: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230F2">
        <w:rPr>
          <w:rFonts w:ascii="Times New Roman" w:hAnsi="Times New Roman" w:cs="Times New Roman"/>
          <w:color w:val="000000" w:themeColor="text1"/>
        </w:rPr>
        <w:t>Xinyu Wang for iOS Software Development Engineer</w:t>
      </w:r>
    </w:p>
    <w:p w14:paraId="2EBE6251" w14:textId="3B681BA2" w:rsidR="00F72272" w:rsidRPr="00D230F2" w:rsidRDefault="00D230F2">
      <w:pPr>
        <w:pStyle w:val="Date"/>
        <w:rPr>
          <w:rFonts w:ascii="Times New Roman" w:hAnsi="Times New Roman" w:cs="Times New Roman"/>
          <w:color w:val="000000" w:themeColor="text1"/>
        </w:rPr>
      </w:pPr>
      <w:r w:rsidRPr="00D230F2">
        <w:rPr>
          <w:rFonts w:ascii="Times New Roman" w:hAnsi="Times New Roman" w:cs="Times New Roman"/>
          <w:color w:val="000000" w:themeColor="text1"/>
        </w:rPr>
        <w:t>Tuesday, November 2, 2021</w:t>
      </w:r>
    </w:p>
    <w:sdt>
      <w:sdtPr>
        <w:rPr>
          <w:rFonts w:ascii="Times New Roman" w:hAnsi="Times New Roman" w:cs="Times New Roman"/>
          <w:color w:val="000000" w:themeColor="text1"/>
        </w:rPr>
        <w:alias w:val="Enter Recipient Name:"/>
        <w:tag w:val="Enter Recipient Name:"/>
        <w:id w:val="696896679"/>
        <w:placeholder>
          <w:docPart w:val="5A43D7074DFAE14987FA8FDB173707E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8CE8E0C" w14:textId="428E1B8D" w:rsidR="0048751C" w:rsidRPr="00D230F2" w:rsidRDefault="00D230F2">
          <w:pPr>
            <w:pStyle w:val="RecipientContactInfo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Fang Sun</w:t>
          </w:r>
        </w:p>
      </w:sdtContent>
    </w:sdt>
    <w:p w14:paraId="072C4D49" w14:textId="77777777" w:rsidR="00F72272" w:rsidRPr="00D230F2" w:rsidRDefault="00DE3F1C">
      <w:pPr>
        <w:pStyle w:val="RecipientContactInfo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alias w:val="Enter Recipient Title:"/>
          <w:tag w:val="Enter Recipient Title:"/>
          <w:id w:val="-1809768910"/>
          <w:placeholder>
            <w:docPart w:val="17E7F198102AE14583AECAFC01C3AC20"/>
          </w:placeholder>
          <w:temporary/>
          <w:showingPlcHdr/>
          <w15:appearance w15:val="hidden"/>
        </w:sdtPr>
        <w:sdtEndPr/>
        <w:sdtContent>
          <w:r w:rsidR="00E5559C" w:rsidRPr="00D230F2">
            <w:rPr>
              <w:rFonts w:ascii="Times New Roman" w:hAnsi="Times New Roman" w:cs="Times New Roman"/>
              <w:color w:val="000000" w:themeColor="text1"/>
            </w:rPr>
            <w:t>Title</w:t>
          </w:r>
        </w:sdtContent>
      </w:sdt>
    </w:p>
    <w:p w14:paraId="499DA4B6" w14:textId="1ABC4582" w:rsidR="0048751C" w:rsidRPr="00D230F2" w:rsidRDefault="00D230F2">
      <w:pPr>
        <w:pStyle w:val="RecipientContactInf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XMind Ltd.</w:t>
      </w:r>
    </w:p>
    <w:p w14:paraId="3FC4C6FD" w14:textId="204B757D" w:rsidR="0048751C" w:rsidRDefault="00D230F2">
      <w:pPr>
        <w:pStyle w:val="RecipientContactInfo"/>
        <w:rPr>
          <w:rFonts w:ascii="Times New Roman" w:hAnsi="Times New Roman" w:cs="Times New Roman"/>
          <w:color w:val="000000" w:themeColor="text1"/>
        </w:rPr>
      </w:pPr>
      <w:r w:rsidRPr="00D230F2">
        <w:rPr>
          <w:rFonts w:ascii="Times New Roman" w:hAnsi="Times New Roman" w:cs="Times New Roman"/>
          <w:color w:val="000000" w:themeColor="text1"/>
        </w:rPr>
        <w:t xml:space="preserve">Intersection of </w:t>
      </w:r>
      <w:proofErr w:type="spellStart"/>
      <w:r w:rsidRPr="00D230F2">
        <w:rPr>
          <w:rFonts w:ascii="Times New Roman" w:hAnsi="Times New Roman" w:cs="Times New Roman"/>
          <w:color w:val="000000" w:themeColor="text1"/>
        </w:rPr>
        <w:t>Houhaibin</w:t>
      </w:r>
      <w:proofErr w:type="spellEnd"/>
      <w:r w:rsidRPr="00D230F2">
        <w:rPr>
          <w:rFonts w:ascii="Times New Roman" w:hAnsi="Times New Roman" w:cs="Times New Roman"/>
          <w:color w:val="000000" w:themeColor="text1"/>
        </w:rPr>
        <w:t xml:space="preserve"> Road and </w:t>
      </w:r>
      <w:proofErr w:type="spellStart"/>
      <w:r w:rsidRPr="00D230F2">
        <w:rPr>
          <w:rFonts w:ascii="Times New Roman" w:hAnsi="Times New Roman" w:cs="Times New Roman"/>
          <w:color w:val="000000" w:themeColor="text1"/>
        </w:rPr>
        <w:t>Chuangye</w:t>
      </w:r>
      <w:proofErr w:type="spellEnd"/>
      <w:r w:rsidRPr="00D230F2">
        <w:rPr>
          <w:rFonts w:ascii="Times New Roman" w:hAnsi="Times New Roman" w:cs="Times New Roman"/>
          <w:color w:val="000000" w:themeColor="text1"/>
        </w:rPr>
        <w:t xml:space="preserve"> Road, Nanshan</w:t>
      </w:r>
    </w:p>
    <w:p w14:paraId="09E6F103" w14:textId="2948E001" w:rsidR="00D230F2" w:rsidRPr="00D230F2" w:rsidRDefault="00D230F2">
      <w:pPr>
        <w:pStyle w:val="RecipientContactInf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Shenzhen, Guangdong</w:t>
      </w:r>
    </w:p>
    <w:p w14:paraId="7B12AED3" w14:textId="6B95562D" w:rsidR="00F72272" w:rsidRPr="00D230F2" w:rsidRDefault="0048751C">
      <w:pPr>
        <w:pStyle w:val="Salutation"/>
        <w:rPr>
          <w:rFonts w:ascii="Times New Roman" w:hAnsi="Times New Roman" w:cs="Times New Roman"/>
          <w:color w:val="000000" w:themeColor="text1"/>
        </w:rPr>
      </w:pPr>
      <w:r w:rsidRPr="00D230F2">
        <w:rPr>
          <w:rFonts w:ascii="Times New Roman" w:hAnsi="Times New Roman" w:cs="Times New Roman"/>
          <w:color w:val="000000" w:themeColor="text1"/>
        </w:rPr>
        <w:t xml:space="preserve">Dear </w:t>
      </w:r>
      <w:sdt>
        <w:sdtPr>
          <w:rPr>
            <w:rFonts w:ascii="Times New Roman" w:hAnsi="Times New Roman" w:cs="Times New Roman"/>
            <w:color w:val="000000" w:themeColor="text1"/>
          </w:rPr>
          <w:alias w:val="Enter Recipient Name:"/>
          <w:tag w:val="Enter Recipient Name:"/>
          <w:id w:val="-193009614"/>
          <w:placeholder>
            <w:docPart w:val="5C0B59B93C3FC24DA35F37F603128DB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230F2" w:rsidRPr="00D230F2">
            <w:rPr>
              <w:rFonts w:ascii="Times New Roman" w:hAnsi="Times New Roman" w:cs="Times New Roman"/>
              <w:color w:val="000000" w:themeColor="text1"/>
            </w:rPr>
            <w:t>Fang</w:t>
          </w:r>
          <w:r w:rsidR="00D230F2">
            <w:rPr>
              <w:rFonts w:ascii="Times New Roman" w:hAnsi="Times New Roman" w:cs="Times New Roman"/>
              <w:color w:val="000000" w:themeColor="text1"/>
            </w:rPr>
            <w:t xml:space="preserve"> Sun</w:t>
          </w:r>
        </w:sdtContent>
      </w:sdt>
      <w:r w:rsidRPr="00D230F2">
        <w:rPr>
          <w:rFonts w:ascii="Times New Roman" w:hAnsi="Times New Roman" w:cs="Times New Roman"/>
          <w:color w:val="000000" w:themeColor="text1"/>
        </w:rPr>
        <w:t>:</w:t>
      </w:r>
    </w:p>
    <w:p w14:paraId="61E68F89" w14:textId="77777777" w:rsidR="00D230F2" w:rsidRPr="00D230F2" w:rsidRDefault="00D230F2" w:rsidP="00D230F2">
      <w:pPr>
        <w:rPr>
          <w:rFonts w:ascii="Times New Roman" w:hAnsi="Times New Roman" w:cs="Times New Roman"/>
          <w:color w:val="000000" w:themeColor="text1"/>
          <w:lang w:val="en-CN"/>
        </w:rPr>
      </w:pPr>
      <w:r w:rsidRPr="00D230F2">
        <w:rPr>
          <w:rFonts w:ascii="Times New Roman" w:hAnsi="Times New Roman" w:cs="Times New Roman"/>
          <w:color w:val="000000" w:themeColor="text1"/>
          <w:lang w:val="en-CN"/>
        </w:rPr>
        <w:t>I would like to express my interest in applying for the position of iOS Software Development Engineer that was recently made available in your company.</w:t>
      </w:r>
    </w:p>
    <w:p w14:paraId="2DA9C32F" w14:textId="77777777" w:rsidR="00D230F2" w:rsidRPr="00D230F2" w:rsidRDefault="00D230F2" w:rsidP="00D230F2">
      <w:pPr>
        <w:rPr>
          <w:rFonts w:ascii="Times New Roman" w:hAnsi="Times New Roman" w:cs="Times New Roman"/>
          <w:color w:val="000000" w:themeColor="text1"/>
          <w:lang w:val="en-CN"/>
        </w:rPr>
      </w:pPr>
      <w:r w:rsidRPr="00D230F2">
        <w:rPr>
          <w:rFonts w:ascii="Times New Roman" w:hAnsi="Times New Roman" w:cs="Times New Roman"/>
          <w:color w:val="000000" w:themeColor="text1"/>
          <w:lang w:val="en-CN"/>
        </w:rPr>
        <w:t>I believe that my degree in Computer Science and Mathematics from the Wenzhou-Kean University has prepared me for this position. As a student, I was equipped with the necessary knowledge and skills to develop iOS software independently.</w:t>
      </w:r>
    </w:p>
    <w:p w14:paraId="2F359441" w14:textId="77777777" w:rsidR="00D230F2" w:rsidRPr="00D230F2" w:rsidRDefault="00D230F2" w:rsidP="00D230F2">
      <w:pPr>
        <w:rPr>
          <w:rFonts w:ascii="Times New Roman" w:hAnsi="Times New Roman" w:cs="Times New Roman"/>
          <w:color w:val="000000" w:themeColor="text1"/>
          <w:lang w:val="en-CN"/>
        </w:rPr>
      </w:pPr>
      <w:r w:rsidRPr="00D230F2">
        <w:rPr>
          <w:rFonts w:ascii="Times New Roman" w:hAnsi="Times New Roman" w:cs="Times New Roman"/>
          <w:color w:val="000000" w:themeColor="text1"/>
          <w:lang w:val="en-CN"/>
        </w:rPr>
        <w:t>During my five months internship at WoKu Company’s Technology Department, I independently developed the iOS version and the WeChat Mini-Program version of the second-hand trading platform based on latest SwiftUI and Alamofire framework as the frontend part of the whole second-hand trading system. For the backend, I updated the backend trading system with SpringBoot and deployed it on the Linux server by Ngnix and Radius.</w:t>
      </w:r>
    </w:p>
    <w:p w14:paraId="5642BAF6" w14:textId="30E1822F" w:rsidR="00F72272" w:rsidRPr="00D230F2" w:rsidRDefault="00D230F2" w:rsidP="00D230F2">
      <w:pPr>
        <w:rPr>
          <w:rFonts w:ascii="Times New Roman" w:hAnsi="Times New Roman" w:cs="Times New Roman"/>
          <w:color w:val="000000" w:themeColor="text1"/>
          <w:lang w:val="en-CN"/>
        </w:rPr>
      </w:pPr>
      <w:r w:rsidRPr="00D230F2">
        <w:rPr>
          <w:rFonts w:ascii="Times New Roman" w:hAnsi="Times New Roman" w:cs="Times New Roman"/>
          <w:color w:val="000000" w:themeColor="text1"/>
          <w:lang w:val="en-CN"/>
        </w:rPr>
        <w:t>With this application letter, I attach herewith my resume for your full consideration. Thanks for taking your time to review my application, looking forward to hearing from you.</w:t>
      </w:r>
    </w:p>
    <w:p w14:paraId="590B5C50" w14:textId="2198F4EC" w:rsidR="00F72272" w:rsidRPr="00D230F2" w:rsidRDefault="00D230F2" w:rsidP="0048751C">
      <w:pPr>
        <w:pStyle w:val="Clos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Yours sincerely,</w:t>
      </w:r>
    </w:p>
    <w:sdt>
      <w:sdtPr>
        <w:rPr>
          <w:rFonts w:ascii="Times New Roman" w:hAnsi="Times New Roman" w:cs="Times New Roman"/>
          <w:color w:val="000000" w:themeColor="text1"/>
        </w:rPr>
        <w:alias w:val="Your Name"/>
        <w:tag w:val="Your Name"/>
        <w:id w:val="1111709258"/>
        <w:placeholder>
          <w:docPart w:val="3B35AF37CC4AD442AEAF23FE9EEFC110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23E146F3" w14:textId="18E5DC9B" w:rsidR="00BC467A" w:rsidRPr="00D230F2" w:rsidRDefault="00D230F2" w:rsidP="00AC6117">
          <w:pPr>
            <w:pStyle w:val="Signature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Xinyu Wang</w:t>
          </w:r>
        </w:p>
      </w:sdtContent>
    </w:sdt>
    <w:sectPr w:rsidR="00BC467A" w:rsidRPr="00D230F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28C3" w14:textId="77777777" w:rsidR="00DE3F1C" w:rsidRDefault="00DE3F1C">
      <w:pPr>
        <w:spacing w:after="0" w:line="240" w:lineRule="auto"/>
      </w:pPr>
      <w:r>
        <w:separator/>
      </w:r>
    </w:p>
  </w:endnote>
  <w:endnote w:type="continuationSeparator" w:id="0">
    <w:p w14:paraId="18CC6BFB" w14:textId="77777777" w:rsidR="00DE3F1C" w:rsidRDefault="00DE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10A3D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3C8E" w14:textId="77777777" w:rsidR="00DE3F1C" w:rsidRDefault="00DE3F1C">
      <w:pPr>
        <w:spacing w:after="0" w:line="240" w:lineRule="auto"/>
      </w:pPr>
      <w:r>
        <w:separator/>
      </w:r>
    </w:p>
  </w:footnote>
  <w:footnote w:type="continuationSeparator" w:id="0">
    <w:p w14:paraId="64A1FEF9" w14:textId="77777777" w:rsidR="00DE3F1C" w:rsidRDefault="00DE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6D3F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C5893F" wp14:editId="322EF7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979DD65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AD47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E62D7F" wp14:editId="6F6C44C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E4409C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F2"/>
    <w:rsid w:val="00251664"/>
    <w:rsid w:val="003F5321"/>
    <w:rsid w:val="0048751C"/>
    <w:rsid w:val="00501646"/>
    <w:rsid w:val="00775AFB"/>
    <w:rsid w:val="00AA77E8"/>
    <w:rsid w:val="00AC6117"/>
    <w:rsid w:val="00BC467A"/>
    <w:rsid w:val="00D230F2"/>
    <w:rsid w:val="00DE3F1C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79CEB"/>
  <w15:chartTrackingRefBased/>
  <w15:docId w15:val="{3A50B3F3-92AF-9F45-8C23-6ACF01B2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D230F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endellwangxinyu@icloud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endellwang/Library/Containers/com.microsoft.Word/Data/Library/Application%20Support/Microsoft/Office/16.0/DTS/Search/%7bE9B9DCC7-E022-0643-8837-266F1966CBB4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23EB197D3B84BB55608AE1257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2511E-CE20-F549-A590-EDF91903320A}"/>
      </w:docPartPr>
      <w:docPartBody>
        <w:p w:rsidR="00000000" w:rsidRDefault="005630A8">
          <w:pPr>
            <w:pStyle w:val="7AE23EB197D3B84BB55608AE1257CBF8"/>
          </w:pPr>
          <w:r>
            <w:t>Your Name</w:t>
          </w:r>
        </w:p>
      </w:docPartBody>
    </w:docPart>
    <w:docPart>
      <w:docPartPr>
        <w:name w:val="5A43D7074DFAE14987FA8FDB1737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B2A4-312B-F148-96ED-4A2EBF40D240}"/>
      </w:docPartPr>
      <w:docPartBody>
        <w:p w:rsidR="00000000" w:rsidRDefault="005630A8">
          <w:pPr>
            <w:pStyle w:val="5A43D7074DFAE14987FA8FDB173707EC"/>
          </w:pPr>
          <w:r>
            <w:t>Recipient</w:t>
          </w:r>
        </w:p>
      </w:docPartBody>
    </w:docPart>
    <w:docPart>
      <w:docPartPr>
        <w:name w:val="17E7F198102AE14583AECAFC01C3A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886E2-CCCF-7744-B709-D0C5E577DCFD}"/>
      </w:docPartPr>
      <w:docPartBody>
        <w:p w:rsidR="00000000" w:rsidRDefault="005630A8">
          <w:pPr>
            <w:pStyle w:val="17E7F198102AE14583AECAFC01C3AC20"/>
          </w:pPr>
          <w:r>
            <w:t>Title</w:t>
          </w:r>
        </w:p>
      </w:docPartBody>
    </w:docPart>
    <w:docPart>
      <w:docPartPr>
        <w:name w:val="5C0B59B93C3FC24DA35F37F60312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66EC5-39BD-4D42-B306-3612CCB6686B}"/>
      </w:docPartPr>
      <w:docPartBody>
        <w:p w:rsidR="00000000" w:rsidRDefault="005630A8">
          <w:pPr>
            <w:pStyle w:val="5C0B59B93C3FC24DA35F37F603128DBB"/>
          </w:pPr>
          <w:r>
            <w:t>Recipient</w:t>
          </w:r>
        </w:p>
      </w:docPartBody>
    </w:docPart>
    <w:docPart>
      <w:docPartPr>
        <w:name w:val="3B35AF37CC4AD442AEAF23FE9EEF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2F6C-2494-3147-9DC3-2D6B8D825AA6}"/>
      </w:docPartPr>
      <w:docPartBody>
        <w:p w:rsidR="00000000" w:rsidRDefault="005630A8">
          <w:pPr>
            <w:pStyle w:val="3B35AF37CC4AD442AEAF23FE9EEFC11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A8"/>
    <w:rsid w:val="005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23EB197D3B84BB55608AE1257CBF8">
    <w:name w:val="7AE23EB197D3B84BB55608AE1257CBF8"/>
  </w:style>
  <w:style w:type="paragraph" w:customStyle="1" w:styleId="7798860B03D672489B318152A9C43CD2">
    <w:name w:val="7798860B03D672489B318152A9C43CD2"/>
  </w:style>
  <w:style w:type="paragraph" w:customStyle="1" w:styleId="FF12C6E0C334334AA520DA8DA74ECD74">
    <w:name w:val="FF12C6E0C334334AA520DA8DA74ECD74"/>
  </w:style>
  <w:style w:type="paragraph" w:customStyle="1" w:styleId="F529EF63A8E00446BBBA64943A54D05B">
    <w:name w:val="F529EF63A8E00446BBBA64943A54D05B"/>
  </w:style>
  <w:style w:type="paragraph" w:customStyle="1" w:styleId="3B7F513E0A7B1D468260BE9B722C6FFB">
    <w:name w:val="3B7F513E0A7B1D468260BE9B722C6FFB"/>
  </w:style>
  <w:style w:type="paragraph" w:customStyle="1" w:styleId="5A43D7074DFAE14987FA8FDB173707EC">
    <w:name w:val="5A43D7074DFAE14987FA8FDB173707EC"/>
  </w:style>
  <w:style w:type="paragraph" w:customStyle="1" w:styleId="17E7F198102AE14583AECAFC01C3AC20">
    <w:name w:val="17E7F198102AE14583AECAFC01C3AC20"/>
  </w:style>
  <w:style w:type="paragraph" w:customStyle="1" w:styleId="C58509A8AE87D448ADE3C00194A49E1A">
    <w:name w:val="C58509A8AE87D448ADE3C00194A49E1A"/>
  </w:style>
  <w:style w:type="paragraph" w:customStyle="1" w:styleId="FF56B09E7BFC2F49931644F6AA902AC6">
    <w:name w:val="FF56B09E7BFC2F49931644F6AA902AC6"/>
  </w:style>
  <w:style w:type="paragraph" w:customStyle="1" w:styleId="5C0B59B93C3FC24DA35F37F603128DBB">
    <w:name w:val="5C0B59B93C3FC24DA35F37F603128DBB"/>
  </w:style>
  <w:style w:type="paragraph" w:customStyle="1" w:styleId="BC8451EE721E3440AA6DFF3C73B088A4">
    <w:name w:val="BC8451EE721E3440AA6DFF3C73B088A4"/>
  </w:style>
  <w:style w:type="paragraph" w:customStyle="1" w:styleId="A4161284DF29A94184DF782EA90128AD">
    <w:name w:val="A4161284DF29A94184DF782EA90128AD"/>
  </w:style>
  <w:style w:type="paragraph" w:customStyle="1" w:styleId="3B35AF37CC4AD442AEAF23FE9EEFC110">
    <w:name w:val="3B35AF37CC4AD442AEAF23FE9EEFC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Xinyu Wang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Wang</dc:creator>
  <cp:keywords>Fang Sun</cp:keywords>
  <dc:description/>
  <cp:lastModifiedBy>王 鑫禹</cp:lastModifiedBy>
  <cp:revision>1</cp:revision>
  <dcterms:created xsi:type="dcterms:W3CDTF">2021-11-02T03:24:00Z</dcterms:created>
  <dcterms:modified xsi:type="dcterms:W3CDTF">2021-11-02T03:37:00Z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